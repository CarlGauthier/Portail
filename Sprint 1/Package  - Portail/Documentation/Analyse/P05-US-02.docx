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  <w:gridCol w:w="2802"/>
      </w:tblGrid>
      <w:tr w:rsidR="00667B70" w:rsidRPr="005E2D97" w:rsidTr="00A07DAB">
        <w:trPr>
          <w:trHeight w:val="905"/>
          <w:jc w:val="center"/>
        </w:trPr>
        <w:tc>
          <w:tcPr>
            <w:tcW w:w="8296" w:type="dxa"/>
            <w:tcBorders>
              <w:right w:val="single" w:sz="4" w:space="0" w:color="C0C0C0"/>
            </w:tcBorders>
          </w:tcPr>
          <w:p w:rsidR="009B46EA" w:rsidRDefault="009D59F3" w:rsidP="005F0B2B">
            <w:pPr>
              <w:pStyle w:val="Titre1"/>
              <w:spacing w:before="0"/>
              <w:ind w:left="34"/>
              <w:rPr>
                <w:noProof/>
                <w:w w:val="95"/>
                <w:sz w:val="56"/>
                <w:szCs w:val="56"/>
              </w:rPr>
            </w:pPr>
            <w:bookmarkStart w:id="0" w:name="OLE_LINK3"/>
            <w:bookmarkStart w:id="1" w:name="OLE_LINK4"/>
            <w:r>
              <w:rPr>
                <w:noProof/>
                <w:sz w:val="56"/>
                <w:szCs w:val="56"/>
                <w:lang w:eastAsia="fr-CA"/>
              </w:rPr>
              <w:drawing>
                <wp:anchor distT="0" distB="0" distL="114300" distR="114300" simplePos="0" relativeHeight="251657728" behindDoc="0" locked="0" layoutInCell="1" allowOverlap="1" wp14:anchorId="2F64F463" wp14:editId="4F0034C8">
                  <wp:simplePos x="0" y="0"/>
                  <wp:positionH relativeFrom="column">
                    <wp:posOffset>5166995</wp:posOffset>
                  </wp:positionH>
                  <wp:positionV relativeFrom="paragraph">
                    <wp:posOffset>-49530</wp:posOffset>
                  </wp:positionV>
                  <wp:extent cx="1787525" cy="690245"/>
                  <wp:effectExtent l="19050" t="19050" r="22225" b="14605"/>
                  <wp:wrapNone/>
                  <wp:docPr id="236" name="Image 236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25" cy="6902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bookmarkEnd w:id="1"/>
            <w:r w:rsidR="00B14903">
              <w:rPr>
                <w:noProof/>
                <w:w w:val="95"/>
                <w:sz w:val="56"/>
                <w:szCs w:val="56"/>
              </w:rPr>
              <w:t xml:space="preserve">Page </w:t>
            </w:r>
            <w:r w:rsidR="00B14903" w:rsidRPr="00B14903">
              <w:rPr>
                <w:noProof/>
                <w:w w:val="95"/>
                <w:sz w:val="56"/>
                <w:szCs w:val="56"/>
              </w:rPr>
              <w:t>d'accueil</w:t>
            </w:r>
          </w:p>
          <w:p w:rsidR="005F0B2B" w:rsidRPr="005F0B2B" w:rsidRDefault="00791ED5" w:rsidP="005F0B2B">
            <w:pPr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B14903">
              <w:rPr>
                <w:b/>
                <w:sz w:val="20"/>
              </w:rPr>
              <w:t>Récit utilisateur P05-US02</w:t>
            </w:r>
          </w:p>
        </w:tc>
        <w:tc>
          <w:tcPr>
            <w:tcW w:w="2802" w:type="dxa"/>
            <w:tcBorders>
              <w:left w:val="single" w:sz="4" w:space="0" w:color="C0C0C0"/>
            </w:tcBorders>
            <w:vAlign w:val="center"/>
          </w:tcPr>
          <w:p w:rsidR="00667B70" w:rsidRPr="005E2D97" w:rsidRDefault="00667B70" w:rsidP="00FD5C9C">
            <w:pPr>
              <w:pStyle w:val="Information"/>
              <w:ind w:left="0"/>
              <w:jc w:val="center"/>
            </w:pPr>
          </w:p>
        </w:tc>
      </w:tr>
      <w:tr w:rsidR="00667B70" w:rsidRPr="005E2D97" w:rsidTr="00B947EE">
        <w:trPr>
          <w:trHeight w:val="22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vAlign w:val="center"/>
          </w:tcPr>
          <w:p w:rsidR="00667B70" w:rsidRPr="00E114C9" w:rsidRDefault="00E114C9" w:rsidP="00E114C9">
            <w:pPr>
              <w:pStyle w:val="Titre3"/>
              <w:spacing w:before="0" w:after="0"/>
              <w:ind w:left="0"/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CB6EB0">
              <w:rPr>
                <w:b/>
                <w:sz w:val="20"/>
              </w:rPr>
              <w:t>Projet Portail</w:t>
            </w:r>
          </w:p>
        </w:tc>
      </w:tr>
      <w:tr w:rsidR="00387AC1" w:rsidRPr="005E2D97" w:rsidTr="008B2021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387AC1" w:rsidRPr="00072F08" w:rsidRDefault="00FD0180" w:rsidP="00B947EE">
            <w:pPr>
              <w:pStyle w:val="Titre3"/>
              <w:spacing w:before="0" w:after="0"/>
              <w:ind w:left="0"/>
              <w:rPr>
                <w:sz w:val="32"/>
              </w:rPr>
            </w:pPr>
            <w:r>
              <w:rPr>
                <w:sz w:val="32"/>
              </w:rPr>
              <w:t>Perspective</w:t>
            </w:r>
          </w:p>
        </w:tc>
      </w:tr>
      <w:tr w:rsidR="008256D6" w:rsidRPr="00A07DAB" w:rsidTr="002917BE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FDE9D9" w:themeColor="accent6" w:themeTint="33"/>
            </w:tcBorders>
            <w:shd w:val="clear" w:color="auto" w:fill="auto"/>
          </w:tcPr>
          <w:p w:rsidR="00DC0E69" w:rsidRDefault="008256D6" w:rsidP="00FF777D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En tant que </w:t>
            </w:r>
            <w:r w:rsidR="00B14903">
              <w:rPr>
                <w:sz w:val="22"/>
                <w:szCs w:val="22"/>
              </w:rPr>
              <w:t xml:space="preserve">   Utilisateur identifié</w:t>
            </w:r>
          </w:p>
          <w:p w:rsidR="00DC0E69" w:rsidRDefault="008256D6" w:rsidP="002563F5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je</w:t>
            </w:r>
            <w:proofErr w:type="gramEnd"/>
            <w:r>
              <w:rPr>
                <w:sz w:val="22"/>
                <w:szCs w:val="22"/>
              </w:rPr>
              <w:t xml:space="preserve"> veux </w:t>
            </w:r>
            <w:r w:rsidR="00FF777D">
              <w:rPr>
                <w:sz w:val="22"/>
                <w:szCs w:val="22"/>
              </w:rPr>
              <w:tab/>
            </w:r>
            <w:r w:rsidR="000108FD">
              <w:rPr>
                <w:sz w:val="22"/>
                <w:szCs w:val="22"/>
              </w:rPr>
              <w:t>Accéder</w:t>
            </w:r>
            <w:r w:rsidR="00B14903">
              <w:rPr>
                <w:sz w:val="22"/>
                <w:szCs w:val="22"/>
              </w:rPr>
              <w:t xml:space="preserve"> à</w:t>
            </w:r>
            <w:r w:rsidR="000108FD">
              <w:rPr>
                <w:sz w:val="22"/>
                <w:szCs w:val="22"/>
              </w:rPr>
              <w:t xml:space="preserve"> l’onglet </w:t>
            </w:r>
            <w:r w:rsidR="00B14903">
              <w:rPr>
                <w:sz w:val="22"/>
                <w:szCs w:val="22"/>
              </w:rPr>
              <w:t>désiré</w:t>
            </w:r>
          </w:p>
          <w:p w:rsidR="008256D6" w:rsidRDefault="008256D6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afin</w:t>
            </w:r>
            <w:proofErr w:type="gramEnd"/>
            <w:r>
              <w:rPr>
                <w:sz w:val="22"/>
                <w:szCs w:val="22"/>
              </w:rPr>
              <w:t xml:space="preserve"> de </w:t>
            </w:r>
            <w:r w:rsidR="00FF777D">
              <w:rPr>
                <w:sz w:val="22"/>
                <w:szCs w:val="22"/>
              </w:rPr>
              <w:tab/>
            </w:r>
            <w:r w:rsidR="00B14903">
              <w:rPr>
                <w:sz w:val="22"/>
                <w:szCs w:val="22"/>
              </w:rPr>
              <w:t>faire les actions futures</w:t>
            </w:r>
          </w:p>
          <w:p w:rsidR="00030AB4" w:rsidRDefault="00030AB4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</w:p>
          <w:p w:rsidR="00030AB4" w:rsidRDefault="00030AB4" w:rsidP="003B2D8C">
            <w:pPr>
              <w:pStyle w:val="Information"/>
              <w:tabs>
                <w:tab w:val="center" w:pos="9661"/>
              </w:tabs>
              <w:ind w:left="22"/>
              <w:rPr>
                <w:sz w:val="22"/>
                <w:szCs w:val="22"/>
              </w:rPr>
            </w:pPr>
            <w:r w:rsidRPr="00A814F9">
              <w:rPr>
                <w:sz w:val="22"/>
                <w:szCs w:val="22"/>
                <w:u w:val="single"/>
              </w:rPr>
              <w:t>Critères d’acceptabilité</w:t>
            </w:r>
            <w:r w:rsidR="006B0469">
              <w:rPr>
                <w:sz w:val="22"/>
                <w:szCs w:val="22"/>
              </w:rPr>
              <w:tab/>
            </w:r>
            <w:r w:rsidR="006B0469" w:rsidRPr="00A814F9">
              <w:rPr>
                <w:sz w:val="22"/>
                <w:szCs w:val="22"/>
                <w:u w:val="single"/>
              </w:rPr>
              <w:t>Testé par</w:t>
            </w:r>
          </w:p>
          <w:p w:rsidR="00873E72" w:rsidRDefault="00CA6A2D" w:rsidP="000108FD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gramStart"/>
            <w:r>
              <w:rPr>
                <w:sz w:val="22"/>
                <w:szCs w:val="22"/>
              </w:rPr>
              <w:t>cas</w:t>
            </w:r>
            <w:proofErr w:type="gramEnd"/>
            <w:r>
              <w:rPr>
                <w:sz w:val="22"/>
                <w:szCs w:val="22"/>
              </w:rPr>
              <w:t xml:space="preserve"> nominal)</w:t>
            </w:r>
            <w:r w:rsidR="003B2D8C">
              <w:rPr>
                <w:sz w:val="22"/>
                <w:szCs w:val="22"/>
              </w:rPr>
              <w:tab/>
              <w:t>(XX)</w:t>
            </w:r>
          </w:p>
          <w:p w:rsidR="00A814F9" w:rsidRDefault="000108FD" w:rsidP="003B2D8C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Tout dépendant du Rôle il ne peut accéder</w:t>
            </w:r>
            <w:r w:rsidR="002E2E61">
              <w:rPr>
                <w:sz w:val="22"/>
                <w:szCs w:val="22"/>
              </w:rPr>
              <w:t xml:space="preserve"> à</w:t>
            </w:r>
            <w:r>
              <w:rPr>
                <w:sz w:val="22"/>
                <w:szCs w:val="22"/>
              </w:rPr>
              <w:t xml:space="preserve"> certain rôle</w:t>
            </w:r>
            <w:bookmarkStart w:id="2" w:name="_GoBack"/>
            <w:bookmarkEnd w:id="2"/>
            <w:r w:rsidR="009F5CC8">
              <w:rPr>
                <w:sz w:val="22"/>
                <w:szCs w:val="22"/>
              </w:rPr>
              <w:tab/>
              <w:t>(XX)</w:t>
            </w:r>
          </w:p>
          <w:p w:rsidR="009F5CC8" w:rsidRDefault="009F5CC8" w:rsidP="009F5CC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>(XX)</w:t>
            </w:r>
          </w:p>
          <w:p w:rsidR="009F5CC8" w:rsidRDefault="009F5CC8" w:rsidP="009F5CC8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>(XX)</w:t>
            </w:r>
          </w:p>
          <w:p w:rsidR="009F5CC8" w:rsidRPr="00BB3EA4" w:rsidRDefault="009F5CC8" w:rsidP="00E75DE0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</w:p>
        </w:tc>
      </w:tr>
      <w:tr w:rsidR="00512EAF" w:rsidRPr="005E2D97" w:rsidTr="000973CC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Pr="005E2D97" w:rsidRDefault="00286AEA" w:rsidP="000973CC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Suivi</w:t>
            </w:r>
          </w:p>
        </w:tc>
      </w:tr>
      <w:tr w:rsidR="00512EAF" w:rsidRPr="005E2D97" w:rsidTr="005F0B2B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Default="006508BB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  <w:r w:rsidR="008B72E9">
              <w:rPr>
                <w:sz w:val="22"/>
                <w:szCs w:val="22"/>
              </w:rPr>
              <w:t xml:space="preserve"> : </w:t>
            </w:r>
            <w:r w:rsidR="000108FD">
              <w:rPr>
                <w:sz w:val="22"/>
                <w:szCs w:val="22"/>
              </w:rPr>
              <w:t>Frédéric Côté</w:t>
            </w:r>
          </w:p>
          <w:p w:rsidR="000973CC" w:rsidRDefault="000108FD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de création : 2017-09-05</w:t>
            </w:r>
          </w:p>
          <w:p w:rsidR="002727BC" w:rsidRDefault="005E22E8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Estimation :</w:t>
            </w:r>
            <w:r w:rsidR="000108FD">
              <w:rPr>
                <w:sz w:val="22"/>
                <w:szCs w:val="22"/>
              </w:rPr>
              <w:t xml:space="preserve"> xx</w:t>
            </w:r>
            <w:r>
              <w:rPr>
                <w:sz w:val="22"/>
                <w:szCs w:val="22"/>
              </w:rPr>
              <w:t xml:space="preserve"> h</w:t>
            </w:r>
          </w:p>
          <w:p w:rsidR="008B6ECD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</w:p>
          <w:p w:rsidR="006F06A0" w:rsidRPr="005E2D97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d’utilisabilité</w:t>
            </w:r>
            <w:r w:rsidR="003D5B7F">
              <w:rPr>
                <w:sz w:val="22"/>
                <w:szCs w:val="22"/>
              </w:rPr>
              <w:t> : AAAA-MM-JJ</w:t>
            </w:r>
          </w:p>
        </w:tc>
      </w:tr>
      <w:tr w:rsidR="000648E5" w:rsidRPr="005E2D97" w:rsidTr="008A1FFA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0648E5" w:rsidRPr="005E2D97" w:rsidRDefault="0087205B" w:rsidP="008A1FFA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Commentaires</w:t>
            </w:r>
          </w:p>
        </w:tc>
      </w:tr>
      <w:tr w:rsidR="000648E5" w:rsidRPr="005E2D97" w:rsidTr="008A1FFA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A8645A" w:rsidRPr="005E2D97" w:rsidRDefault="00A8645A" w:rsidP="00A8645A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Recopier ICI les commentaires du représentant du client</w:t>
            </w:r>
          </w:p>
          <w:p w:rsidR="000648E5" w:rsidRPr="005E2D97" w:rsidRDefault="000648E5" w:rsidP="008A1FFA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:rsidR="005F0B2B" w:rsidRDefault="005F0B2B" w:rsidP="005F0B2B">
      <w:pPr>
        <w:jc w:val="center"/>
      </w:pPr>
    </w:p>
    <w:sectPr w:rsidR="005F0B2B" w:rsidSect="00BD6C15">
      <w:headerReference w:type="even" r:id="rId9"/>
      <w:headerReference w:type="default" r:id="rId10"/>
      <w:headerReference w:type="first" r:id="rId11"/>
      <w:pgSz w:w="12240" w:h="15840" w:code="1"/>
      <w:pgMar w:top="720" w:right="720" w:bottom="731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114" w:rsidRDefault="00933114">
      <w:r>
        <w:separator/>
      </w:r>
    </w:p>
  </w:endnote>
  <w:endnote w:type="continuationSeparator" w:id="0">
    <w:p w:rsidR="00933114" w:rsidRDefault="00933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114" w:rsidRDefault="00933114">
      <w:r>
        <w:separator/>
      </w:r>
    </w:p>
  </w:footnote>
  <w:footnote w:type="continuationSeparator" w:id="0">
    <w:p w:rsidR="00933114" w:rsidRDefault="009331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C15" w:rsidRDefault="00BD6C15">
    <w:pPr>
      <w:pStyle w:val="En-tte"/>
    </w:pPr>
    <w:r>
      <w:t>[Tapez un texte]</w:t>
    </w:r>
  </w:p>
  <w:p w:rsidR="00A632A9" w:rsidRDefault="00A632A9" w:rsidP="00C876E7">
    <w:pP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C15" w:rsidRDefault="00BD6C15">
    <w:pPr>
      <w:pStyle w:val="En-tte"/>
    </w:pPr>
    <w:r>
      <w:t>[Tapez un texte]</w:t>
    </w:r>
  </w:p>
  <w:p w:rsidR="00A632A9" w:rsidRDefault="00A632A9" w:rsidP="002509B2">
    <w:pPr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32A9" w:rsidRDefault="00681BBC" w:rsidP="00462A64">
    <w:pPr>
      <w:tabs>
        <w:tab w:val="left" w:pos="8730"/>
      </w:tabs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106680</wp:posOffset>
              </wp:positionH>
              <wp:positionV relativeFrom="paragraph">
                <wp:posOffset>461010</wp:posOffset>
              </wp:positionV>
              <wp:extent cx="5103495" cy="697865"/>
              <wp:effectExtent l="1905" t="3810" r="0" b="31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3495" cy="6978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DFAC387" id="Rectangle 3" o:spid="_x0000_s1026" style="position:absolute;margin-left:8.4pt;margin-top:36.3pt;width:401.85pt;height:5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" stroked="f">
              <v:fill color2="#e89b00"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B12F6"/>
    <w:multiLevelType w:val="hybridMultilevel"/>
    <w:tmpl w:val="35A2E0E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6943"/>
    <w:multiLevelType w:val="hybridMultilevel"/>
    <w:tmpl w:val="051C481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649AC"/>
    <w:multiLevelType w:val="hybridMultilevel"/>
    <w:tmpl w:val="1906522E"/>
    <w:lvl w:ilvl="0" w:tplc="0C0C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3F5322F9"/>
    <w:multiLevelType w:val="hybridMultilevel"/>
    <w:tmpl w:val="BC06A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04E"/>
    <w:multiLevelType w:val="hybridMultilevel"/>
    <w:tmpl w:val="F216D48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D64A87"/>
    <w:multiLevelType w:val="hybridMultilevel"/>
    <w:tmpl w:val="A6467F0C"/>
    <w:lvl w:ilvl="0" w:tplc="0C0C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8" w15:restartNumberingAfterBreak="0">
    <w:nsid w:val="5FA34B4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E42496"/>
    <w:multiLevelType w:val="hybridMultilevel"/>
    <w:tmpl w:val="AF525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7C"/>
    <w:rsid w:val="000004E8"/>
    <w:rsid w:val="00005E88"/>
    <w:rsid w:val="000108FD"/>
    <w:rsid w:val="00011E6A"/>
    <w:rsid w:val="00013E96"/>
    <w:rsid w:val="00022755"/>
    <w:rsid w:val="00030AB4"/>
    <w:rsid w:val="000335BC"/>
    <w:rsid w:val="000567EA"/>
    <w:rsid w:val="00056B0B"/>
    <w:rsid w:val="00060B5E"/>
    <w:rsid w:val="00060B7B"/>
    <w:rsid w:val="00062D54"/>
    <w:rsid w:val="000648E5"/>
    <w:rsid w:val="00065EFF"/>
    <w:rsid w:val="00072F08"/>
    <w:rsid w:val="0009015C"/>
    <w:rsid w:val="000911DC"/>
    <w:rsid w:val="0009537F"/>
    <w:rsid w:val="000961EB"/>
    <w:rsid w:val="00096D4D"/>
    <w:rsid w:val="00096DEF"/>
    <w:rsid w:val="000973CC"/>
    <w:rsid w:val="000A3F8E"/>
    <w:rsid w:val="000A539F"/>
    <w:rsid w:val="000A596C"/>
    <w:rsid w:val="000B2761"/>
    <w:rsid w:val="000B7F1A"/>
    <w:rsid w:val="000C57FF"/>
    <w:rsid w:val="000D4DB7"/>
    <w:rsid w:val="000D6623"/>
    <w:rsid w:val="000E2B22"/>
    <w:rsid w:val="000E435F"/>
    <w:rsid w:val="000E6E39"/>
    <w:rsid w:val="000F1AAC"/>
    <w:rsid w:val="00116F0B"/>
    <w:rsid w:val="00120308"/>
    <w:rsid w:val="00120653"/>
    <w:rsid w:val="00121BEA"/>
    <w:rsid w:val="00121CE5"/>
    <w:rsid w:val="00123E6E"/>
    <w:rsid w:val="001410DF"/>
    <w:rsid w:val="00141666"/>
    <w:rsid w:val="001420ED"/>
    <w:rsid w:val="00156967"/>
    <w:rsid w:val="001650FE"/>
    <w:rsid w:val="001652EA"/>
    <w:rsid w:val="00171E84"/>
    <w:rsid w:val="001731D5"/>
    <w:rsid w:val="0018132F"/>
    <w:rsid w:val="00190A13"/>
    <w:rsid w:val="001932B1"/>
    <w:rsid w:val="00194CDD"/>
    <w:rsid w:val="00195385"/>
    <w:rsid w:val="001A07A2"/>
    <w:rsid w:val="001A423F"/>
    <w:rsid w:val="001A6FB8"/>
    <w:rsid w:val="001A7AD9"/>
    <w:rsid w:val="001B49CA"/>
    <w:rsid w:val="001B7885"/>
    <w:rsid w:val="001B7F6E"/>
    <w:rsid w:val="001C7C27"/>
    <w:rsid w:val="001D5116"/>
    <w:rsid w:val="001E4DD0"/>
    <w:rsid w:val="001E7A17"/>
    <w:rsid w:val="001F3010"/>
    <w:rsid w:val="001F34C0"/>
    <w:rsid w:val="001F48C3"/>
    <w:rsid w:val="001F4CC2"/>
    <w:rsid w:val="00202A59"/>
    <w:rsid w:val="00203DC1"/>
    <w:rsid w:val="00207DB8"/>
    <w:rsid w:val="002271BE"/>
    <w:rsid w:val="00234EAD"/>
    <w:rsid w:val="002454E2"/>
    <w:rsid w:val="002456EC"/>
    <w:rsid w:val="002509B2"/>
    <w:rsid w:val="002563F5"/>
    <w:rsid w:val="0026178F"/>
    <w:rsid w:val="00264C0D"/>
    <w:rsid w:val="002727BC"/>
    <w:rsid w:val="0028098C"/>
    <w:rsid w:val="00286AEA"/>
    <w:rsid w:val="002A05B8"/>
    <w:rsid w:val="002A73E2"/>
    <w:rsid w:val="002B697C"/>
    <w:rsid w:val="002C4BC6"/>
    <w:rsid w:val="002D1B7D"/>
    <w:rsid w:val="002D6807"/>
    <w:rsid w:val="002E0DD3"/>
    <w:rsid w:val="002E2E61"/>
    <w:rsid w:val="002F0665"/>
    <w:rsid w:val="002F1768"/>
    <w:rsid w:val="002F6D54"/>
    <w:rsid w:val="00303892"/>
    <w:rsid w:val="003122C5"/>
    <w:rsid w:val="0031369C"/>
    <w:rsid w:val="00321FE7"/>
    <w:rsid w:val="00326DF9"/>
    <w:rsid w:val="00327615"/>
    <w:rsid w:val="003308D8"/>
    <w:rsid w:val="00340487"/>
    <w:rsid w:val="00343F7C"/>
    <w:rsid w:val="00344934"/>
    <w:rsid w:val="00345B57"/>
    <w:rsid w:val="00346265"/>
    <w:rsid w:val="00346BE0"/>
    <w:rsid w:val="003624F3"/>
    <w:rsid w:val="00373060"/>
    <w:rsid w:val="00374F34"/>
    <w:rsid w:val="00387AC1"/>
    <w:rsid w:val="0039055D"/>
    <w:rsid w:val="00396537"/>
    <w:rsid w:val="003968BD"/>
    <w:rsid w:val="003A2563"/>
    <w:rsid w:val="003A2B7A"/>
    <w:rsid w:val="003A2B8E"/>
    <w:rsid w:val="003A3F14"/>
    <w:rsid w:val="003B29BE"/>
    <w:rsid w:val="003B2D8C"/>
    <w:rsid w:val="003B3824"/>
    <w:rsid w:val="003C5FEE"/>
    <w:rsid w:val="003D18E5"/>
    <w:rsid w:val="003D42BE"/>
    <w:rsid w:val="003D5B7F"/>
    <w:rsid w:val="003F0D90"/>
    <w:rsid w:val="00402505"/>
    <w:rsid w:val="00417244"/>
    <w:rsid w:val="00427373"/>
    <w:rsid w:val="00427868"/>
    <w:rsid w:val="004355B1"/>
    <w:rsid w:val="00435B2D"/>
    <w:rsid w:val="00443639"/>
    <w:rsid w:val="00452874"/>
    <w:rsid w:val="004537E6"/>
    <w:rsid w:val="00455469"/>
    <w:rsid w:val="00455E95"/>
    <w:rsid w:val="004577F7"/>
    <w:rsid w:val="00461C6F"/>
    <w:rsid w:val="00462A64"/>
    <w:rsid w:val="004634E5"/>
    <w:rsid w:val="0046418A"/>
    <w:rsid w:val="0047179B"/>
    <w:rsid w:val="004726A0"/>
    <w:rsid w:val="0047480A"/>
    <w:rsid w:val="00483828"/>
    <w:rsid w:val="0049364B"/>
    <w:rsid w:val="004A0C9A"/>
    <w:rsid w:val="004A1C52"/>
    <w:rsid w:val="004A2B59"/>
    <w:rsid w:val="004A6C97"/>
    <w:rsid w:val="004B15C2"/>
    <w:rsid w:val="004B79EF"/>
    <w:rsid w:val="004C0D62"/>
    <w:rsid w:val="004C2C80"/>
    <w:rsid w:val="004D4E4B"/>
    <w:rsid w:val="004D6055"/>
    <w:rsid w:val="004D7A97"/>
    <w:rsid w:val="004F341F"/>
    <w:rsid w:val="004F4D2D"/>
    <w:rsid w:val="005071D6"/>
    <w:rsid w:val="00512EAF"/>
    <w:rsid w:val="005205E3"/>
    <w:rsid w:val="00523461"/>
    <w:rsid w:val="005238B2"/>
    <w:rsid w:val="00531DB1"/>
    <w:rsid w:val="005506FC"/>
    <w:rsid w:val="00553185"/>
    <w:rsid w:val="00553B6C"/>
    <w:rsid w:val="005563BE"/>
    <w:rsid w:val="00560814"/>
    <w:rsid w:val="00564303"/>
    <w:rsid w:val="00565537"/>
    <w:rsid w:val="0057450E"/>
    <w:rsid w:val="0057577F"/>
    <w:rsid w:val="005846B2"/>
    <w:rsid w:val="0058674E"/>
    <w:rsid w:val="00587768"/>
    <w:rsid w:val="00593FFF"/>
    <w:rsid w:val="00595016"/>
    <w:rsid w:val="005A65C4"/>
    <w:rsid w:val="005B0B5C"/>
    <w:rsid w:val="005C0F8A"/>
    <w:rsid w:val="005C63A4"/>
    <w:rsid w:val="005E088F"/>
    <w:rsid w:val="005E22E8"/>
    <w:rsid w:val="005E2D97"/>
    <w:rsid w:val="005E6682"/>
    <w:rsid w:val="005E6743"/>
    <w:rsid w:val="005F0B2B"/>
    <w:rsid w:val="005F0B56"/>
    <w:rsid w:val="005F217C"/>
    <w:rsid w:val="006061B1"/>
    <w:rsid w:val="00614199"/>
    <w:rsid w:val="0064163C"/>
    <w:rsid w:val="00641716"/>
    <w:rsid w:val="006508BB"/>
    <w:rsid w:val="00651028"/>
    <w:rsid w:val="00653BA9"/>
    <w:rsid w:val="00654C54"/>
    <w:rsid w:val="0065537B"/>
    <w:rsid w:val="0065784B"/>
    <w:rsid w:val="0066446D"/>
    <w:rsid w:val="0066684E"/>
    <w:rsid w:val="00667B70"/>
    <w:rsid w:val="00667E8F"/>
    <w:rsid w:val="006739AF"/>
    <w:rsid w:val="0067507F"/>
    <w:rsid w:val="00681BBC"/>
    <w:rsid w:val="00690917"/>
    <w:rsid w:val="006A255E"/>
    <w:rsid w:val="006A6115"/>
    <w:rsid w:val="006B0469"/>
    <w:rsid w:val="006B0E5B"/>
    <w:rsid w:val="006B5302"/>
    <w:rsid w:val="006C49F9"/>
    <w:rsid w:val="006C4BB0"/>
    <w:rsid w:val="006C6865"/>
    <w:rsid w:val="006C75F9"/>
    <w:rsid w:val="006D0E0A"/>
    <w:rsid w:val="006D139F"/>
    <w:rsid w:val="006E21EC"/>
    <w:rsid w:val="006E43A3"/>
    <w:rsid w:val="006E608E"/>
    <w:rsid w:val="006F06A0"/>
    <w:rsid w:val="006F12F6"/>
    <w:rsid w:val="0070775F"/>
    <w:rsid w:val="007174B0"/>
    <w:rsid w:val="00721773"/>
    <w:rsid w:val="00721CB9"/>
    <w:rsid w:val="0072209A"/>
    <w:rsid w:val="0072530C"/>
    <w:rsid w:val="00726672"/>
    <w:rsid w:val="00743A10"/>
    <w:rsid w:val="00744338"/>
    <w:rsid w:val="00744F95"/>
    <w:rsid w:val="00752034"/>
    <w:rsid w:val="007551D4"/>
    <w:rsid w:val="00757B9F"/>
    <w:rsid w:val="00762950"/>
    <w:rsid w:val="0076654E"/>
    <w:rsid w:val="00774DA7"/>
    <w:rsid w:val="0078320F"/>
    <w:rsid w:val="007878D0"/>
    <w:rsid w:val="00787AD6"/>
    <w:rsid w:val="00787F34"/>
    <w:rsid w:val="00791007"/>
    <w:rsid w:val="007915CD"/>
    <w:rsid w:val="0079199E"/>
    <w:rsid w:val="00791ED5"/>
    <w:rsid w:val="0079253C"/>
    <w:rsid w:val="0079596D"/>
    <w:rsid w:val="00796434"/>
    <w:rsid w:val="007A24CF"/>
    <w:rsid w:val="007A7214"/>
    <w:rsid w:val="007B2298"/>
    <w:rsid w:val="007B3B99"/>
    <w:rsid w:val="007B3D7A"/>
    <w:rsid w:val="007B4B35"/>
    <w:rsid w:val="007B736B"/>
    <w:rsid w:val="007C1206"/>
    <w:rsid w:val="007D3C41"/>
    <w:rsid w:val="007D6F46"/>
    <w:rsid w:val="007F0E8C"/>
    <w:rsid w:val="007F64C4"/>
    <w:rsid w:val="007F7C21"/>
    <w:rsid w:val="008023AC"/>
    <w:rsid w:val="00805498"/>
    <w:rsid w:val="008135EB"/>
    <w:rsid w:val="0081417A"/>
    <w:rsid w:val="00814312"/>
    <w:rsid w:val="008179A9"/>
    <w:rsid w:val="00817FEF"/>
    <w:rsid w:val="008256D6"/>
    <w:rsid w:val="00825D59"/>
    <w:rsid w:val="008336FC"/>
    <w:rsid w:val="0084241E"/>
    <w:rsid w:val="0084322A"/>
    <w:rsid w:val="00845A3E"/>
    <w:rsid w:val="008538BA"/>
    <w:rsid w:val="0086275C"/>
    <w:rsid w:val="00864CFA"/>
    <w:rsid w:val="0086713B"/>
    <w:rsid w:val="0087205B"/>
    <w:rsid w:val="00873E72"/>
    <w:rsid w:val="00894A79"/>
    <w:rsid w:val="008A425D"/>
    <w:rsid w:val="008B2021"/>
    <w:rsid w:val="008B5297"/>
    <w:rsid w:val="008B66D1"/>
    <w:rsid w:val="008B6ECD"/>
    <w:rsid w:val="008B72E9"/>
    <w:rsid w:val="008B7EC5"/>
    <w:rsid w:val="008C13BE"/>
    <w:rsid w:val="008D46BE"/>
    <w:rsid w:val="008D5639"/>
    <w:rsid w:val="008E0FD5"/>
    <w:rsid w:val="008E7DF1"/>
    <w:rsid w:val="008F095A"/>
    <w:rsid w:val="00911C89"/>
    <w:rsid w:val="0091280E"/>
    <w:rsid w:val="009137D4"/>
    <w:rsid w:val="009179C4"/>
    <w:rsid w:val="009214C4"/>
    <w:rsid w:val="00921606"/>
    <w:rsid w:val="00926B36"/>
    <w:rsid w:val="00933114"/>
    <w:rsid w:val="009425B1"/>
    <w:rsid w:val="00944411"/>
    <w:rsid w:val="00954F10"/>
    <w:rsid w:val="00955A9B"/>
    <w:rsid w:val="00962295"/>
    <w:rsid w:val="009645BC"/>
    <w:rsid w:val="00964F8C"/>
    <w:rsid w:val="00965C34"/>
    <w:rsid w:val="009706A4"/>
    <w:rsid w:val="00970852"/>
    <w:rsid w:val="00975D60"/>
    <w:rsid w:val="009844B4"/>
    <w:rsid w:val="009A037D"/>
    <w:rsid w:val="009A0F77"/>
    <w:rsid w:val="009B0E58"/>
    <w:rsid w:val="009B4453"/>
    <w:rsid w:val="009B46EA"/>
    <w:rsid w:val="009C566B"/>
    <w:rsid w:val="009D3DC1"/>
    <w:rsid w:val="009D59F3"/>
    <w:rsid w:val="009E01DD"/>
    <w:rsid w:val="009E1BC7"/>
    <w:rsid w:val="009F5725"/>
    <w:rsid w:val="009F5CC8"/>
    <w:rsid w:val="00A02C4C"/>
    <w:rsid w:val="00A07DAB"/>
    <w:rsid w:val="00A154CD"/>
    <w:rsid w:val="00A21996"/>
    <w:rsid w:val="00A449AE"/>
    <w:rsid w:val="00A55855"/>
    <w:rsid w:val="00A5765D"/>
    <w:rsid w:val="00A604CB"/>
    <w:rsid w:val="00A62324"/>
    <w:rsid w:val="00A632A9"/>
    <w:rsid w:val="00A70F2F"/>
    <w:rsid w:val="00A7331C"/>
    <w:rsid w:val="00A742B0"/>
    <w:rsid w:val="00A74907"/>
    <w:rsid w:val="00A76F5E"/>
    <w:rsid w:val="00A814F9"/>
    <w:rsid w:val="00A8645A"/>
    <w:rsid w:val="00A90A49"/>
    <w:rsid w:val="00A929CB"/>
    <w:rsid w:val="00A96125"/>
    <w:rsid w:val="00A97969"/>
    <w:rsid w:val="00AA0517"/>
    <w:rsid w:val="00AA22E0"/>
    <w:rsid w:val="00AA66E2"/>
    <w:rsid w:val="00AB2046"/>
    <w:rsid w:val="00AB4C1B"/>
    <w:rsid w:val="00AC0A3E"/>
    <w:rsid w:val="00AC4CC5"/>
    <w:rsid w:val="00AC76C5"/>
    <w:rsid w:val="00AD50E9"/>
    <w:rsid w:val="00B047CF"/>
    <w:rsid w:val="00B071DE"/>
    <w:rsid w:val="00B14903"/>
    <w:rsid w:val="00B33A0E"/>
    <w:rsid w:val="00B36F5F"/>
    <w:rsid w:val="00B411E1"/>
    <w:rsid w:val="00B54409"/>
    <w:rsid w:val="00B570D8"/>
    <w:rsid w:val="00B61D6C"/>
    <w:rsid w:val="00B62368"/>
    <w:rsid w:val="00B67896"/>
    <w:rsid w:val="00B8562C"/>
    <w:rsid w:val="00B90114"/>
    <w:rsid w:val="00B947EE"/>
    <w:rsid w:val="00BA51CF"/>
    <w:rsid w:val="00BB07CF"/>
    <w:rsid w:val="00BB29D4"/>
    <w:rsid w:val="00BB3EA4"/>
    <w:rsid w:val="00BB4C3A"/>
    <w:rsid w:val="00BB6261"/>
    <w:rsid w:val="00BC2593"/>
    <w:rsid w:val="00BD153F"/>
    <w:rsid w:val="00BD3357"/>
    <w:rsid w:val="00BD6C15"/>
    <w:rsid w:val="00BD7177"/>
    <w:rsid w:val="00BF47B1"/>
    <w:rsid w:val="00BF5D44"/>
    <w:rsid w:val="00C12DC3"/>
    <w:rsid w:val="00C14DDF"/>
    <w:rsid w:val="00C1570D"/>
    <w:rsid w:val="00C2296F"/>
    <w:rsid w:val="00C2377C"/>
    <w:rsid w:val="00C30EC7"/>
    <w:rsid w:val="00C330AD"/>
    <w:rsid w:val="00C371AB"/>
    <w:rsid w:val="00C3737C"/>
    <w:rsid w:val="00C37B75"/>
    <w:rsid w:val="00C656C2"/>
    <w:rsid w:val="00C81B8C"/>
    <w:rsid w:val="00C82223"/>
    <w:rsid w:val="00C859B2"/>
    <w:rsid w:val="00C876E7"/>
    <w:rsid w:val="00C909A3"/>
    <w:rsid w:val="00CA4B1D"/>
    <w:rsid w:val="00CA571D"/>
    <w:rsid w:val="00CA6A2D"/>
    <w:rsid w:val="00CB6EB0"/>
    <w:rsid w:val="00CC3922"/>
    <w:rsid w:val="00CD036E"/>
    <w:rsid w:val="00CD2413"/>
    <w:rsid w:val="00CD58DA"/>
    <w:rsid w:val="00CD63C6"/>
    <w:rsid w:val="00CD63F5"/>
    <w:rsid w:val="00CF428F"/>
    <w:rsid w:val="00CF574C"/>
    <w:rsid w:val="00CF66E1"/>
    <w:rsid w:val="00D021D8"/>
    <w:rsid w:val="00D06B8C"/>
    <w:rsid w:val="00D07ABC"/>
    <w:rsid w:val="00D07FDC"/>
    <w:rsid w:val="00D1133F"/>
    <w:rsid w:val="00D14A1A"/>
    <w:rsid w:val="00D2199D"/>
    <w:rsid w:val="00D226A0"/>
    <w:rsid w:val="00D32F88"/>
    <w:rsid w:val="00D515CA"/>
    <w:rsid w:val="00D52E36"/>
    <w:rsid w:val="00D550A1"/>
    <w:rsid w:val="00D674D5"/>
    <w:rsid w:val="00D77AA0"/>
    <w:rsid w:val="00D8695C"/>
    <w:rsid w:val="00D87824"/>
    <w:rsid w:val="00DA3637"/>
    <w:rsid w:val="00DA3CAC"/>
    <w:rsid w:val="00DB2232"/>
    <w:rsid w:val="00DB5E11"/>
    <w:rsid w:val="00DC0E69"/>
    <w:rsid w:val="00DC538D"/>
    <w:rsid w:val="00DD3C1B"/>
    <w:rsid w:val="00DD4EEF"/>
    <w:rsid w:val="00DE290A"/>
    <w:rsid w:val="00DE50B9"/>
    <w:rsid w:val="00DF2AC3"/>
    <w:rsid w:val="00DF3589"/>
    <w:rsid w:val="00DF36ED"/>
    <w:rsid w:val="00DF7580"/>
    <w:rsid w:val="00E114C9"/>
    <w:rsid w:val="00E16010"/>
    <w:rsid w:val="00E16E6C"/>
    <w:rsid w:val="00E22204"/>
    <w:rsid w:val="00E264EA"/>
    <w:rsid w:val="00E32C49"/>
    <w:rsid w:val="00E32D23"/>
    <w:rsid w:val="00E3668B"/>
    <w:rsid w:val="00E37291"/>
    <w:rsid w:val="00E42B29"/>
    <w:rsid w:val="00E44814"/>
    <w:rsid w:val="00E5020F"/>
    <w:rsid w:val="00E5354E"/>
    <w:rsid w:val="00E556B1"/>
    <w:rsid w:val="00E57022"/>
    <w:rsid w:val="00E57717"/>
    <w:rsid w:val="00E60854"/>
    <w:rsid w:val="00E632BE"/>
    <w:rsid w:val="00E636A5"/>
    <w:rsid w:val="00E71A9E"/>
    <w:rsid w:val="00E75DE0"/>
    <w:rsid w:val="00E83449"/>
    <w:rsid w:val="00E905CB"/>
    <w:rsid w:val="00E914C3"/>
    <w:rsid w:val="00E95758"/>
    <w:rsid w:val="00EB2F50"/>
    <w:rsid w:val="00EC067F"/>
    <w:rsid w:val="00EC1AA6"/>
    <w:rsid w:val="00ED39BC"/>
    <w:rsid w:val="00ED4BB2"/>
    <w:rsid w:val="00EE2E40"/>
    <w:rsid w:val="00EE3F48"/>
    <w:rsid w:val="00EE45E7"/>
    <w:rsid w:val="00EF05E1"/>
    <w:rsid w:val="00EF090C"/>
    <w:rsid w:val="00EF2E80"/>
    <w:rsid w:val="00F04E77"/>
    <w:rsid w:val="00F062E4"/>
    <w:rsid w:val="00F20BFF"/>
    <w:rsid w:val="00F22CB8"/>
    <w:rsid w:val="00F2609F"/>
    <w:rsid w:val="00F27199"/>
    <w:rsid w:val="00F31B93"/>
    <w:rsid w:val="00F35E54"/>
    <w:rsid w:val="00F36498"/>
    <w:rsid w:val="00F544EE"/>
    <w:rsid w:val="00F61528"/>
    <w:rsid w:val="00F7656E"/>
    <w:rsid w:val="00F85C99"/>
    <w:rsid w:val="00F85DD5"/>
    <w:rsid w:val="00F87D54"/>
    <w:rsid w:val="00F90EA3"/>
    <w:rsid w:val="00F9791E"/>
    <w:rsid w:val="00FA4423"/>
    <w:rsid w:val="00FA6645"/>
    <w:rsid w:val="00FB1F41"/>
    <w:rsid w:val="00FB233A"/>
    <w:rsid w:val="00FB76C8"/>
    <w:rsid w:val="00FC5319"/>
    <w:rsid w:val="00FC55AE"/>
    <w:rsid w:val="00FC7911"/>
    <w:rsid w:val="00FD0180"/>
    <w:rsid w:val="00FD5C9C"/>
    <w:rsid w:val="00FD63F4"/>
    <w:rsid w:val="00FD7582"/>
    <w:rsid w:val="00FE138B"/>
    <w:rsid w:val="00FF0D8F"/>
    <w:rsid w:val="00FF777D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D80CAA"/>
  <w15:docId w15:val="{EAC16655-2340-45C7-8C65-B37D2F41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B57"/>
    <w:rPr>
      <w:rFonts w:ascii="Century Gothic" w:hAnsi="Century Gothic"/>
      <w:sz w:val="16"/>
      <w:szCs w:val="24"/>
      <w:lang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AC4CC5"/>
    <w:pPr>
      <w:ind w:left="450"/>
      <w:outlineLvl w:val="2"/>
    </w:p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link w:val="En-tteCar"/>
    <w:uiPriority w:val="99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character" w:customStyle="1" w:styleId="Titre4Car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4A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link w:val="PrformatHTML"/>
    <w:uiPriority w:val="99"/>
    <w:rsid w:val="004A2B59"/>
    <w:rPr>
      <w:rFonts w:ascii="Courier New" w:hAnsi="Courier New" w:cs="Courier New"/>
    </w:rPr>
  </w:style>
  <w:style w:type="character" w:customStyle="1" w:styleId="jskey1">
    <w:name w:val="js_key1"/>
    <w:rsid w:val="004A2B59"/>
    <w:rPr>
      <w:color w:val="0000FF"/>
    </w:rPr>
  </w:style>
  <w:style w:type="character" w:customStyle="1" w:styleId="jsnum1">
    <w:name w:val="js_num1"/>
    <w:rsid w:val="004A2B59"/>
    <w:rPr>
      <w:color w:val="FF0000"/>
    </w:rPr>
  </w:style>
  <w:style w:type="character" w:customStyle="1" w:styleId="jsstr1">
    <w:name w:val="js_str1"/>
    <w:rsid w:val="004A2B59"/>
    <w:rPr>
      <w:color w:val="800000"/>
    </w:rPr>
  </w:style>
  <w:style w:type="table" w:styleId="Grilledutableau">
    <w:name w:val="Table Grid"/>
    <w:basedOn w:val="TableauNormal"/>
    <w:rsid w:val="00FE1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-tteCar">
    <w:name w:val="En-tête Car"/>
    <w:link w:val="En-tt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PieddepageCar">
    <w:name w:val="Pied de page Car"/>
    <w:link w:val="Pieddepag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Titre3Car">
    <w:name w:val="Titre 3 Car"/>
    <w:link w:val="Titre3"/>
    <w:uiPriority w:val="99"/>
    <w:rsid w:val="005E2D97"/>
    <w:rPr>
      <w:rFonts w:ascii="Century Gothic" w:hAnsi="Century Gothic" w:cs="Arial"/>
      <w:bCs/>
      <w:iCs/>
      <w:color w:val="E89B00"/>
      <w:sz w:val="4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laboratoir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05CC7-91B1-4A40-895B-AA150000C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laboratoire_dicj.dot</Template>
  <TotalTime>1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Utilisateur Windows</cp:lastModifiedBy>
  <cp:revision>2</cp:revision>
  <cp:lastPrinted>2012-10-30T17:39:00Z</cp:lastPrinted>
  <dcterms:created xsi:type="dcterms:W3CDTF">2017-09-05T14:29:00Z</dcterms:created>
  <dcterms:modified xsi:type="dcterms:W3CDTF">2017-09-05T14:29:00Z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