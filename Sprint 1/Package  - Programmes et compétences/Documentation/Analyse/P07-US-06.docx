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0F06C6">
              <w:rPr>
                <w:noProof/>
                <w:w w:val="95"/>
                <w:sz w:val="56"/>
                <w:szCs w:val="56"/>
              </w:rPr>
              <w:t>Tree menu des compétances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0F06C6">
              <w:rPr>
                <w:b/>
                <w:sz w:val="20"/>
              </w:rPr>
              <w:t>Récit utilisateur P07-US05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0F06C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qu’utilisateur</w:t>
            </w:r>
            <w:r w:rsidR="008256D6">
              <w:rPr>
                <w:sz w:val="22"/>
                <w:szCs w:val="22"/>
              </w:rPr>
              <w:t xml:space="preserve"> </w:t>
            </w:r>
          </w:p>
          <w:p w:rsidR="00DC0E69" w:rsidRDefault="00B867AB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</w:t>
            </w:r>
            <w:r w:rsidR="000F06C6">
              <w:rPr>
                <w:sz w:val="22"/>
                <w:szCs w:val="22"/>
              </w:rPr>
              <w:t xml:space="preserve"> veux </w:t>
            </w:r>
            <w:r>
              <w:rPr>
                <w:sz w:val="22"/>
                <w:szCs w:val="22"/>
              </w:rPr>
              <w:t>naviguer</w:t>
            </w:r>
            <w:r w:rsidR="000F06C6">
              <w:rPr>
                <w:sz w:val="22"/>
                <w:szCs w:val="22"/>
              </w:rPr>
              <w:t xml:space="preserve"> rapidement</w:t>
            </w:r>
            <w:r>
              <w:rPr>
                <w:sz w:val="22"/>
                <w:szCs w:val="22"/>
              </w:rPr>
              <w:t xml:space="preserve"> ou me retrouver dans les compétances</w:t>
            </w:r>
            <w:bookmarkStart w:id="2" w:name="_GoBack"/>
            <w:bookmarkEnd w:id="2"/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F06C6" w:rsidRDefault="000F06C6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873E72" w:rsidRDefault="00CA6A2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(cas nominal)</w:t>
            </w:r>
            <w:r w:rsidR="003B2D8C">
              <w:rPr>
                <w:sz w:val="22"/>
                <w:szCs w:val="22"/>
              </w:rPr>
              <w:tab/>
              <w:t>(XX)</w:t>
            </w:r>
          </w:p>
          <w:p w:rsidR="00A814F9" w:rsidRDefault="000F06C6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Auto-update du menu selon les modifications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Default="000F06C6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Explosion et </w:t>
            </w:r>
            <w:r w:rsidR="00B867AB">
              <w:rPr>
                <w:sz w:val="22"/>
                <w:szCs w:val="22"/>
              </w:rPr>
              <w:t>rétraction du menu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Default="000F06C6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un sous menu est ouvert il reste </w:t>
            </w:r>
            <w:r w:rsidR="00B867AB">
              <w:rPr>
                <w:sz w:val="22"/>
                <w:szCs w:val="22"/>
              </w:rPr>
              <w:t>ouvert</w:t>
            </w:r>
            <w:r>
              <w:rPr>
                <w:sz w:val="22"/>
                <w:szCs w:val="22"/>
              </w:rPr>
              <w:t xml:space="preserve"> quand on ferme/ouvre son parent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0F06C6">
              <w:rPr>
                <w:sz w:val="22"/>
                <w:szCs w:val="22"/>
              </w:rPr>
              <w:t> : Hammond-Fabrice</w:t>
            </w:r>
          </w:p>
          <w:p w:rsidR="000973CC" w:rsidRDefault="000F06C6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de création : 2017-09-J04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A8645A" w:rsidRPr="005E2D97" w:rsidRDefault="00A8645A" w:rsidP="00A8645A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Recopier ICI les commentaires du représentant du client</w:t>
            </w:r>
          </w:p>
          <w:p w:rsidR="000648E5" w:rsidRPr="005E2D97" w:rsidRDefault="000648E5" w:rsidP="008A1FF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501" w:rsidRDefault="004B5501">
      <w:r>
        <w:separator/>
      </w:r>
    </w:p>
  </w:endnote>
  <w:endnote w:type="continuationSeparator" w:id="0">
    <w:p w:rsidR="004B5501" w:rsidRDefault="004B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501" w:rsidRDefault="004B5501">
      <w:r>
        <w:separator/>
      </w:r>
    </w:p>
  </w:footnote>
  <w:footnote w:type="continuationSeparator" w:id="0">
    <w:p w:rsidR="004B5501" w:rsidRDefault="004B5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06C6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5501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867AB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42408E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6B3A8-22A1-45BA-BFF8-99A2CF3B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2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3</cp:revision>
  <cp:lastPrinted>2012-10-30T17:39:00Z</cp:lastPrinted>
  <dcterms:created xsi:type="dcterms:W3CDTF">2017-09-04T19:45:00Z</dcterms:created>
  <dcterms:modified xsi:type="dcterms:W3CDTF">2017-09-04T19:46:00Z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