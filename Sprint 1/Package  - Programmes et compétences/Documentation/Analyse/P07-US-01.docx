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640D07">
              <w:rPr>
                <w:noProof/>
                <w:sz w:val="56"/>
                <w:szCs w:val="56"/>
                <w:lang w:eastAsia="fr-CA"/>
              </w:rPr>
              <w:t>Création d’un programme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640D07">
              <w:rPr>
                <w:b/>
                <w:sz w:val="20"/>
              </w:rPr>
              <w:t>Récit utilisateur P07-US01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 w:rsidR="00FF777D">
              <w:rPr>
                <w:sz w:val="22"/>
                <w:szCs w:val="22"/>
              </w:rPr>
              <w:tab/>
            </w:r>
            <w:r w:rsidR="00640D07">
              <w:rPr>
                <w:sz w:val="22"/>
                <w:szCs w:val="22"/>
              </w:rPr>
              <w:t>Admin</w:t>
            </w:r>
            <w:r>
              <w:rPr>
                <w:sz w:val="22"/>
                <w:szCs w:val="22"/>
              </w:rPr>
              <w:t xml:space="preserve"> </w:t>
            </w:r>
          </w:p>
          <w:p w:rsidR="00DC0E69" w:rsidRDefault="00640D07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 w:rsidR="008256D6">
              <w:rPr>
                <w:sz w:val="22"/>
                <w:szCs w:val="22"/>
              </w:rPr>
              <w:t xml:space="preserve">e veux </w:t>
            </w:r>
            <w:r>
              <w:rPr>
                <w:sz w:val="22"/>
                <w:szCs w:val="22"/>
              </w:rPr>
              <w:t>ajouter un programme</w:t>
            </w:r>
          </w:p>
          <w:p w:rsidR="008256D6" w:rsidRDefault="00640D07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Afin d’y ajouter des compétences, plan cadre, cours, etc. 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640D07" w:rsidRDefault="00CA6A2D" w:rsidP="00640D07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640D07">
              <w:rPr>
                <w:sz w:val="22"/>
                <w:szCs w:val="22"/>
              </w:rPr>
              <w:t>Cas</w:t>
            </w:r>
            <w:r>
              <w:rPr>
                <w:sz w:val="22"/>
                <w:szCs w:val="22"/>
              </w:rPr>
              <w:t xml:space="preserve"> nominal)</w:t>
            </w:r>
            <w:r w:rsidR="002B087B">
              <w:rPr>
                <w:sz w:val="22"/>
                <w:szCs w:val="22"/>
              </w:rPr>
              <w:tab/>
              <w:t>(FH</w:t>
            </w:r>
            <w:r w:rsidR="003B2D8C">
              <w:rPr>
                <w:sz w:val="22"/>
                <w:szCs w:val="22"/>
              </w:rPr>
              <w:t>)</w:t>
            </w:r>
          </w:p>
          <w:p w:rsidR="00A814F9" w:rsidRDefault="00640D07" w:rsidP="00640D07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="009F5CC8" w:rsidRDefault="00640D07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Créer un programme déjà existant</w:t>
            </w:r>
            <w:r w:rsidR="002B087B">
              <w:rPr>
                <w:sz w:val="22"/>
                <w:szCs w:val="22"/>
              </w:rPr>
              <w:tab/>
              <w:t>(FH</w:t>
            </w:r>
            <w:r w:rsidR="009F5CC8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ab/>
            </w: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640D07">
              <w:rPr>
                <w:sz w:val="22"/>
                <w:szCs w:val="22"/>
              </w:rPr>
              <w:t>Samuel Larouche</w:t>
            </w:r>
            <w:bookmarkStart w:id="2" w:name="_GoBack"/>
            <w:bookmarkEnd w:id="2"/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640D07">
              <w:rPr>
                <w:sz w:val="22"/>
                <w:szCs w:val="22"/>
              </w:rPr>
              <w:t>20127</w:t>
            </w:r>
            <w:r>
              <w:rPr>
                <w:sz w:val="22"/>
                <w:szCs w:val="22"/>
              </w:rPr>
              <w:t>-</w:t>
            </w:r>
            <w:r w:rsidR="00640D07">
              <w:rPr>
                <w:sz w:val="22"/>
                <w:szCs w:val="22"/>
              </w:rPr>
              <w:t>08-30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Default="00640D07" w:rsidP="00640D07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est impossible qu’un programme existe deux fois.</w:t>
            </w:r>
          </w:p>
          <w:p w:rsidR="00640D07" w:rsidRPr="005E2D97" w:rsidRDefault="00640D07" w:rsidP="00640D07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B95" w:rsidRDefault="00BA7B95">
      <w:r>
        <w:separator/>
      </w:r>
    </w:p>
  </w:endnote>
  <w:endnote w:type="continuationSeparator" w:id="0">
    <w:p w:rsidR="00BA7B95" w:rsidRDefault="00BA7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B95" w:rsidRDefault="00BA7B95">
      <w:r>
        <w:separator/>
      </w:r>
    </w:p>
  </w:footnote>
  <w:footnote w:type="continuationSeparator" w:id="0">
    <w:p w:rsidR="00BA7B95" w:rsidRDefault="00BA7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087B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0D07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A7B95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381D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2A7AEC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BAE73-3BAA-4499-A909-096E6FED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52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45</cp:revision>
  <cp:lastPrinted>2012-10-30T17:39:00Z</cp:lastPrinted>
  <dcterms:created xsi:type="dcterms:W3CDTF">2017-08-23T21:07:00Z</dcterms:created>
  <dcterms:modified xsi:type="dcterms:W3CDTF">2017-09-27T17:54:00Z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